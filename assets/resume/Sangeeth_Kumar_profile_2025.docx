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C9E7" w14:textId="00282989" w:rsidR="001E501D" w:rsidRPr="00F00D23" w:rsidRDefault="00037336" w:rsidP="00F00D23">
      <w:pPr>
        <w:pStyle w:val="Title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D643A7E" wp14:editId="78C1EA2E">
            <wp:simplePos x="0" y="0"/>
            <wp:positionH relativeFrom="column">
              <wp:posOffset>4933784</wp:posOffset>
            </wp:positionH>
            <wp:positionV relativeFrom="paragraph">
              <wp:posOffset>3976</wp:posOffset>
            </wp:positionV>
            <wp:extent cx="164465" cy="162321"/>
            <wp:effectExtent l="0" t="0" r="6985" b="9525"/>
            <wp:wrapSquare wrapText="bothSides"/>
            <wp:docPr id="1669301265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01265" name="Graphic 1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FCE1C5A" wp14:editId="4241E69D">
            <wp:simplePos x="0" y="0"/>
            <wp:positionH relativeFrom="column">
              <wp:posOffset>4933784</wp:posOffset>
            </wp:positionH>
            <wp:positionV relativeFrom="paragraph">
              <wp:posOffset>214861</wp:posOffset>
            </wp:positionV>
            <wp:extent cx="164465" cy="162321"/>
            <wp:effectExtent l="0" t="0" r="6985" b="9525"/>
            <wp:wrapSquare wrapText="bothSides"/>
            <wp:docPr id="910663681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63681" name="Graphic 2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78F"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1" layoutInCell="1" allowOverlap="1" wp14:anchorId="20C74957" wp14:editId="4EF06E3D">
                <wp:simplePos x="0" y="0"/>
                <wp:positionH relativeFrom="page">
                  <wp:posOffset>5581650</wp:posOffset>
                </wp:positionH>
                <wp:positionV relativeFrom="page">
                  <wp:posOffset>405130</wp:posOffset>
                </wp:positionV>
                <wp:extent cx="1979295" cy="1311910"/>
                <wp:effectExtent l="0" t="0" r="0" b="254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1311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77B32" w14:textId="66A8B6ED" w:rsidR="00F00D23" w:rsidRPr="00F00D23" w:rsidRDefault="00116871" w:rsidP="00F00D23">
                            <w:pPr>
                              <w:pStyle w:val="Contactinfo"/>
                            </w:pPr>
                            <w:r>
                              <w:t>9043991363</w:t>
                            </w:r>
                          </w:p>
                          <w:p w14:paraId="428DE117" w14:textId="27D58C13" w:rsidR="00F00D23" w:rsidRPr="00F00D23" w:rsidRDefault="00116871" w:rsidP="00F00D23">
                            <w:pPr>
                              <w:pStyle w:val="Contactinfo"/>
                            </w:pPr>
                            <w:r>
                              <w:t>cbe.sang</w:t>
                            </w:r>
                            <w:r w:rsidR="00F00D23" w:rsidRPr="00F00D23">
                              <w:t>e</w:t>
                            </w:r>
                            <w:r>
                              <w:t>et</w:t>
                            </w:r>
                            <w:r w:rsidR="00F00D23" w:rsidRPr="00F00D23">
                              <w:t>h@</w:t>
                            </w:r>
                            <w:r>
                              <w:t>gmail</w:t>
                            </w:r>
                            <w:r w:rsidR="00F00D23" w:rsidRPr="00F00D23">
                              <w:t>.com</w:t>
                            </w:r>
                          </w:p>
                          <w:p w14:paraId="6645403A" w14:textId="6E32E81B" w:rsidR="00037336" w:rsidRPr="00037336" w:rsidRDefault="00037336" w:rsidP="00F00D23">
                            <w:pPr>
                              <w:pStyle w:val="Contactinfo"/>
                              <w:rPr>
                                <w:rStyle w:val="Hyperlink"/>
                              </w:rPr>
                            </w:pPr>
                            <w:r w:rsidRPr="003B365C">
                              <w:rPr>
                                <w:rStyle w:val="Hyperlink"/>
                              </w:rPr>
                              <w:fldChar w:fldCharType="begin"/>
                            </w:r>
                            <w:r w:rsidR="003B365C">
                              <w:rPr>
                                <w:rStyle w:val="Hyperlink"/>
                              </w:rPr>
                              <w:instrText>HYPERLINK "https://www.linkedin.com/in/sangeeth-kumar-350b8349"</w:instrText>
                            </w:r>
                            <w:r w:rsidR="003B365C" w:rsidRPr="003B365C">
                              <w:rPr>
                                <w:rStyle w:val="Hyperlink"/>
                              </w:rPr>
                            </w:r>
                            <w:r w:rsidRPr="003B365C">
                              <w:rPr>
                                <w:rStyle w:val="Hyperlink"/>
                              </w:rPr>
                              <w:fldChar w:fldCharType="separate"/>
                            </w:r>
                            <w:r w:rsidRPr="00037336">
                              <w:rPr>
                                <w:rStyle w:val="Hyperlink"/>
                              </w:rPr>
                              <w:t>LinkedIn Profile</w:t>
                            </w:r>
                          </w:p>
                          <w:p w14:paraId="1C849795" w14:textId="26F33E5F" w:rsidR="002B6298" w:rsidRDefault="00037336" w:rsidP="00F00D23">
                            <w:pPr>
                              <w:pStyle w:val="Contactinfo"/>
                            </w:pPr>
                            <w:r w:rsidRPr="003B365C">
                              <w:rPr>
                                <w:rStyle w:val="Hyperlink"/>
                              </w:rPr>
                              <w:fldChar w:fldCharType="end"/>
                            </w:r>
                            <w:hyperlink r:id="rId13" w:history="1">
                              <w:r w:rsidR="002B6298" w:rsidRPr="002B6298">
                                <w:rPr>
                                  <w:rStyle w:val="Hyperlink"/>
                                </w:rPr>
                                <w:t>cbesangeeth</w:t>
                              </w:r>
                            </w:hyperlink>
                          </w:p>
                          <w:p w14:paraId="6A0F07D1" w14:textId="1D568DA4" w:rsidR="00037336" w:rsidRPr="00037336" w:rsidRDefault="00037336" w:rsidP="00F00D23">
                            <w:pPr>
                              <w:pStyle w:val="Contactinfo"/>
                            </w:pPr>
                            <w:hyperlink r:id="rId14" w:history="1">
                              <w:r w:rsidRPr="00037336">
                                <w:rPr>
                                  <w:rStyle w:val="Hyperlink"/>
                                </w:rPr>
                                <w:t>Code Simple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7495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39.5pt;margin-top:31.9pt;width:155.85pt;height:103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" filled="f" stroked="f">
                <v:textbox>
                  <w:txbxContent>
                    <w:p w14:paraId="22877B32" w14:textId="66A8B6ED" w:rsidR="00F00D23" w:rsidRPr="00F00D23" w:rsidRDefault="00116871" w:rsidP="00F00D23">
                      <w:pPr>
                        <w:pStyle w:val="Contactinfo"/>
                      </w:pPr>
                      <w:r>
                        <w:t>9043991363</w:t>
                      </w:r>
                    </w:p>
                    <w:p w14:paraId="428DE117" w14:textId="27D58C13" w:rsidR="00F00D23" w:rsidRPr="00F00D23" w:rsidRDefault="00116871" w:rsidP="00F00D23">
                      <w:pPr>
                        <w:pStyle w:val="Contactinfo"/>
                      </w:pPr>
                      <w:r>
                        <w:t>cbe.sang</w:t>
                      </w:r>
                      <w:r w:rsidR="00F00D23" w:rsidRPr="00F00D23">
                        <w:t>e</w:t>
                      </w:r>
                      <w:r>
                        <w:t>et</w:t>
                      </w:r>
                      <w:r w:rsidR="00F00D23" w:rsidRPr="00F00D23">
                        <w:t>h@</w:t>
                      </w:r>
                      <w:r>
                        <w:t>gmail</w:t>
                      </w:r>
                      <w:r w:rsidR="00F00D23" w:rsidRPr="00F00D23">
                        <w:t>.com</w:t>
                      </w:r>
                    </w:p>
                    <w:p w14:paraId="6645403A" w14:textId="6E32E81B" w:rsidR="00037336" w:rsidRPr="00037336" w:rsidRDefault="00037336" w:rsidP="00F00D23">
                      <w:pPr>
                        <w:pStyle w:val="Contactinfo"/>
                        <w:rPr>
                          <w:rStyle w:val="Hyperlink"/>
                        </w:rPr>
                      </w:pPr>
                      <w:r w:rsidRPr="003B365C">
                        <w:rPr>
                          <w:rStyle w:val="Hyperlink"/>
                        </w:rPr>
                        <w:fldChar w:fldCharType="begin"/>
                      </w:r>
                      <w:r w:rsidR="003B365C">
                        <w:rPr>
                          <w:rStyle w:val="Hyperlink"/>
                        </w:rPr>
                        <w:instrText>HYPERLINK "https://www.linkedin.com/in/sangeeth-kumar-350b8349"</w:instrText>
                      </w:r>
                      <w:r w:rsidR="003B365C" w:rsidRPr="003B365C">
                        <w:rPr>
                          <w:rStyle w:val="Hyperlink"/>
                        </w:rPr>
                      </w:r>
                      <w:r w:rsidRPr="003B365C">
                        <w:rPr>
                          <w:rStyle w:val="Hyperlink"/>
                        </w:rPr>
                        <w:fldChar w:fldCharType="separate"/>
                      </w:r>
                      <w:r w:rsidRPr="00037336">
                        <w:rPr>
                          <w:rStyle w:val="Hyperlink"/>
                        </w:rPr>
                        <w:t>LinkedIn Profile</w:t>
                      </w:r>
                    </w:p>
                    <w:p w14:paraId="1C849795" w14:textId="26F33E5F" w:rsidR="002B6298" w:rsidRDefault="00037336" w:rsidP="00F00D23">
                      <w:pPr>
                        <w:pStyle w:val="Contactinfo"/>
                      </w:pPr>
                      <w:r w:rsidRPr="003B365C">
                        <w:rPr>
                          <w:rStyle w:val="Hyperlink"/>
                        </w:rPr>
                        <w:fldChar w:fldCharType="end"/>
                      </w:r>
                      <w:hyperlink r:id="rId15" w:history="1">
                        <w:r w:rsidR="002B6298" w:rsidRPr="002B6298">
                          <w:rPr>
                            <w:rStyle w:val="Hyperlink"/>
                          </w:rPr>
                          <w:t>cbesangeeth</w:t>
                        </w:r>
                      </w:hyperlink>
                    </w:p>
                    <w:p w14:paraId="6A0F07D1" w14:textId="1D568DA4" w:rsidR="00037336" w:rsidRPr="00037336" w:rsidRDefault="00037336" w:rsidP="00F00D23">
                      <w:pPr>
                        <w:pStyle w:val="Contactinfo"/>
                      </w:pPr>
                      <w:hyperlink r:id="rId16" w:history="1">
                        <w:r w:rsidRPr="00037336">
                          <w:rPr>
                            <w:rStyle w:val="Hyperlink"/>
                          </w:rPr>
                          <w:t>Code Simple</w:t>
                        </w:r>
                      </w:hyperlink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116871">
        <w:t>Sangeeth Kumar</w:t>
      </w:r>
      <w:r w:rsidR="00F00D23" w:rsidRPr="00F00D23">
        <w:t xml:space="preserve"> </w:t>
      </w:r>
      <w:r w:rsidR="00F00D23" w:rsidRPr="000E346E">
        <w:t>S</w: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54168CD4" wp14:editId="19F45F15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2F39B" id="Rectangle 10" o:spid="_x0000_s1026" alt="&quot;&quot;" style="position:absolute;margin-left:36pt;margin-top:36pt;width:7.2pt;height:48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" fillcolor="#adadad [2414]" stroked="f" strokeweight="1pt">
                <w10:wrap anchorx="page" anchory="page"/>
                <w10:anchorlock/>
              </v:rect>
            </w:pict>
          </mc:Fallback>
        </mc:AlternateContent>
      </w:r>
    </w:p>
    <w:p w14:paraId="492C77E3" w14:textId="2626C465" w:rsidR="0071059B" w:rsidRPr="0055578F" w:rsidRDefault="002B6298" w:rsidP="0055578F">
      <w:pPr>
        <w:pStyle w:val="Subtitle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D477CDE" wp14:editId="39D3BA6A">
            <wp:simplePos x="0" y="0"/>
            <wp:positionH relativeFrom="column">
              <wp:posOffset>4933315</wp:posOffset>
            </wp:positionH>
            <wp:positionV relativeFrom="paragraph">
              <wp:posOffset>275259</wp:posOffset>
            </wp:positionV>
            <wp:extent cx="169545" cy="169545"/>
            <wp:effectExtent l="0" t="0" r="1905" b="1905"/>
            <wp:wrapSquare wrapText="bothSides"/>
            <wp:docPr id="516811607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11607" name="Graphic 2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336">
        <w:rPr>
          <w:noProof/>
        </w:rPr>
        <w:drawing>
          <wp:anchor distT="0" distB="0" distL="114300" distR="114300" simplePos="0" relativeHeight="251672576" behindDoc="0" locked="0" layoutInCell="1" allowOverlap="1" wp14:anchorId="798E8D1E" wp14:editId="391A8FE8">
            <wp:simplePos x="0" y="0"/>
            <wp:positionH relativeFrom="column">
              <wp:posOffset>4933315</wp:posOffset>
            </wp:positionH>
            <wp:positionV relativeFrom="paragraph">
              <wp:posOffset>58089</wp:posOffset>
            </wp:positionV>
            <wp:extent cx="164465" cy="162321"/>
            <wp:effectExtent l="0" t="0" r="6985" b="9525"/>
            <wp:wrapSquare wrapText="bothSides"/>
            <wp:docPr id="1483400681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00681" name="Graphic 24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D23" w:rsidRPr="00F00D23">
        <w:t>S</w:t>
      </w:r>
      <w:r w:rsidR="004E63FC">
        <w:t>oftware D</w:t>
      </w:r>
      <w:r w:rsidR="00F00D23" w:rsidRPr="00F00D23">
        <w:t>E</w:t>
      </w:r>
      <w:r w:rsidR="004E63FC">
        <w:t>v</w:t>
      </w:r>
      <w:r w:rsidR="00116871">
        <w:t>el</w:t>
      </w:r>
      <w:r w:rsidR="004E63FC">
        <w:t>opment</w:t>
      </w:r>
      <w:r w:rsidR="00F00D23" w:rsidRPr="00F00D23">
        <w:t xml:space="preserve"> </w:t>
      </w:r>
      <w:r w:rsidR="00116871">
        <w:t>e</w:t>
      </w:r>
      <w:r w:rsidR="004E63FC">
        <w:t>ngineer</w:t>
      </w:r>
    </w:p>
    <w:p w14:paraId="4A00188E" w14:textId="469A3D19" w:rsidR="0071059B" w:rsidRPr="00307FD9" w:rsidRDefault="00F00D23" w:rsidP="0071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1" layoutInCell="1" allowOverlap="1" wp14:anchorId="3CCF483A" wp14:editId="4B0F8E6C">
                <wp:simplePos x="0" y="0"/>
                <wp:positionH relativeFrom="page">
                  <wp:posOffset>358140</wp:posOffset>
                </wp:positionH>
                <wp:positionV relativeFrom="page">
                  <wp:posOffset>2697480</wp:posOffset>
                </wp:positionV>
                <wp:extent cx="4754880" cy="69215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692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FBCCD" w14:textId="77777777" w:rsidR="00F00D23" w:rsidRPr="00F00D23" w:rsidRDefault="00F00D23" w:rsidP="00F00D23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14:paraId="318AEE46" w14:textId="77777777" w:rsidR="00F00D23" w:rsidRPr="00AE3DA9" w:rsidRDefault="00F00D23" w:rsidP="00AE3DA9">
                            <w:pPr>
                              <w:pStyle w:val="Smallspace"/>
                            </w:pPr>
                          </w:p>
                          <w:p w14:paraId="39E3B930" w14:textId="3F563B15" w:rsidR="00F00D23" w:rsidRPr="00DB7C3E" w:rsidRDefault="00F00D23" w:rsidP="0065772F">
                            <w:pPr>
                              <w:pStyle w:val="Heading2"/>
                            </w:pPr>
                            <w:r>
                              <w:t>S</w:t>
                            </w:r>
                            <w:r w:rsidR="00624391">
                              <w:t>enior Tech Lead</w:t>
                            </w:r>
                          </w:p>
                          <w:p w14:paraId="70444465" w14:textId="4B00775F" w:rsidR="00F00D23" w:rsidRPr="0065772F" w:rsidRDefault="00624391" w:rsidP="0065772F">
                            <w:pPr>
                              <w:pStyle w:val="Heading3"/>
                            </w:pPr>
                            <w:r>
                              <w:t>Impelsys Pvt Ltd</w:t>
                            </w:r>
                            <w:r w:rsidR="00F00D23" w:rsidRPr="0065772F">
                              <w:t xml:space="preserve">, </w:t>
                            </w:r>
                            <w:r>
                              <w:t>Bangalore</w:t>
                            </w:r>
                            <w:r w:rsidR="00F00D23" w:rsidRPr="0065772F">
                              <w:t xml:space="preserve"> | 20</w:t>
                            </w:r>
                            <w:r>
                              <w:t xml:space="preserve">20 </w:t>
                            </w:r>
                            <w:r w:rsidR="00F00D23" w:rsidRPr="0065772F">
                              <w:t>- Present</w:t>
                            </w:r>
                          </w:p>
                          <w:p w14:paraId="722D8162" w14:textId="0E23F90D" w:rsidR="00694351" w:rsidRPr="00694351" w:rsidRDefault="00E62A8B" w:rsidP="00A02AA4">
                            <w:pPr>
                              <w:pStyle w:val="ListBullet"/>
                              <w:rPr>
                                <w:lang w:val="en-IN"/>
                              </w:rPr>
                            </w:pPr>
                            <w:r w:rsidRPr="00E62A8B">
                              <w:t>Developed an outpatient registry using FHIR standards to turn EHRs into actionable insights</w:t>
                            </w:r>
                            <w:r w:rsidR="00FC1155">
                              <w:t>.</w:t>
                            </w:r>
                          </w:p>
                          <w:p w14:paraId="073271A2" w14:textId="550271F0" w:rsidR="00694351" w:rsidRPr="00694351" w:rsidRDefault="00FC1155" w:rsidP="00A02AA4">
                            <w:pPr>
                              <w:pStyle w:val="ListBullet"/>
                              <w:rPr>
                                <w:lang w:val="en-IN"/>
                              </w:rPr>
                            </w:pPr>
                            <w:r>
                              <w:t>Used</w:t>
                            </w:r>
                            <w:r w:rsidR="00694351" w:rsidRPr="00694351">
                              <w:t xml:space="preserve"> Golang, Node.js, and AWS services (Step Functions, Glue, HealthLake, Lambda) </w:t>
                            </w:r>
                            <w:r>
                              <w:t>to data ingestion.</w:t>
                            </w:r>
                          </w:p>
                          <w:p w14:paraId="5E66011A" w14:textId="156185D5" w:rsidR="00E62A8B" w:rsidRDefault="00E62A8B" w:rsidP="00A02AA4">
                            <w:pPr>
                              <w:pStyle w:val="ListBullet"/>
                              <w:rPr>
                                <w:lang w:val="en-IN"/>
                              </w:rPr>
                            </w:pPr>
                            <w:r w:rsidRPr="00E62A8B">
                              <w:rPr>
                                <w:lang w:val="en-IN"/>
                              </w:rPr>
                              <w:t xml:space="preserve">Built a </w:t>
                            </w:r>
                            <w:r w:rsidR="00694351" w:rsidRPr="00E62A8B">
                              <w:t xml:space="preserve">real-time </w:t>
                            </w:r>
                            <w:r w:rsidRPr="00E62A8B">
                              <w:rPr>
                                <w:lang w:val="en-IN"/>
                              </w:rPr>
                              <w:t xml:space="preserve">data integration platform to collect, validate, and distribute data in real time using Golang, React.js, and NATS </w:t>
                            </w:r>
                            <w:r w:rsidR="006C4557" w:rsidRPr="00E62A8B">
                              <w:rPr>
                                <w:lang w:val="en-IN"/>
                              </w:rPr>
                              <w:t>Jetstream</w:t>
                            </w:r>
                            <w:r w:rsidRPr="00E62A8B">
                              <w:rPr>
                                <w:lang w:val="en-IN"/>
                              </w:rPr>
                              <w:t>.</w:t>
                            </w:r>
                          </w:p>
                          <w:p w14:paraId="5965D4C7" w14:textId="349863BB" w:rsidR="00694351" w:rsidRPr="00E62A8B" w:rsidRDefault="00694351" w:rsidP="00694351">
                            <w:pPr>
                              <w:pStyle w:val="ListBullet"/>
                            </w:pPr>
                            <w:r w:rsidRPr="00694351">
                              <w:t xml:space="preserve">Implemented data validation, transaction logging, and a publish-subscribe system </w:t>
                            </w:r>
                            <w:r w:rsidR="00FC1155">
                              <w:t xml:space="preserve">for better </w:t>
                            </w:r>
                            <w:r w:rsidRPr="00694351">
                              <w:t>efficiency and reliability.</w:t>
                            </w:r>
                          </w:p>
                          <w:p w14:paraId="655B3850" w14:textId="77777777" w:rsidR="00694351" w:rsidRDefault="00694351" w:rsidP="0065772F">
                            <w:pPr>
                              <w:pStyle w:val="Heading2"/>
                            </w:pPr>
                          </w:p>
                          <w:p w14:paraId="07B01F32" w14:textId="5C0FCDE9" w:rsidR="00F00D23" w:rsidRPr="0065772F" w:rsidRDefault="00624391" w:rsidP="0065772F">
                            <w:pPr>
                              <w:pStyle w:val="Heading2"/>
                            </w:pPr>
                            <w:r>
                              <w:t>Senior Software Engineer</w:t>
                            </w:r>
                          </w:p>
                          <w:p w14:paraId="0AA985A7" w14:textId="75E6C41F" w:rsidR="00F00D23" w:rsidRPr="0065772F" w:rsidRDefault="00624391" w:rsidP="0065772F">
                            <w:pPr>
                              <w:pStyle w:val="Heading3"/>
                            </w:pPr>
                            <w:r>
                              <w:t>Impelsys Pvt Ltd</w:t>
                            </w:r>
                            <w:r w:rsidR="00F00D23" w:rsidRPr="0065772F">
                              <w:t xml:space="preserve">, </w:t>
                            </w:r>
                            <w:r>
                              <w:t xml:space="preserve">Bangalore </w:t>
                            </w:r>
                            <w:r w:rsidR="00F00D23" w:rsidRPr="0065772F">
                              <w:t>| 20</w:t>
                            </w:r>
                            <w:r>
                              <w:t>18</w:t>
                            </w:r>
                            <w:r w:rsidR="00434781">
                              <w:t xml:space="preserve"> </w:t>
                            </w:r>
                            <w:r w:rsidR="00F00D23" w:rsidRPr="0065772F">
                              <w:t>- 20</w:t>
                            </w:r>
                            <w:r>
                              <w:t>20</w:t>
                            </w:r>
                          </w:p>
                          <w:p w14:paraId="265D9BB4" w14:textId="65C09D9D" w:rsidR="001D4D22" w:rsidRPr="001D4D22" w:rsidRDefault="001D4D22" w:rsidP="001D4D22">
                            <w:pPr>
                              <w:pStyle w:val="ListBullet"/>
                              <w:rPr>
                                <w:lang w:val="en-IN"/>
                              </w:rPr>
                            </w:pPr>
                            <w:r w:rsidRPr="001D4D22">
                              <w:rPr>
                                <w:lang w:val="en-IN"/>
                              </w:rPr>
                              <w:t>Built a SaaS platform with a microservices architecture (Java and Node.js) to train and manage healthcare professionals.</w:t>
                            </w:r>
                          </w:p>
                          <w:p w14:paraId="702B030F" w14:textId="01FC40B5" w:rsidR="001D4D22" w:rsidRDefault="001D4D22" w:rsidP="001D4D22">
                            <w:pPr>
                              <w:pStyle w:val="ListBullet"/>
                              <w:rPr>
                                <w:lang w:val="en-IN"/>
                              </w:rPr>
                            </w:pPr>
                            <w:r w:rsidRPr="001D4D22">
                              <w:rPr>
                                <w:lang w:val="en-IN"/>
                              </w:rPr>
                              <w:t>Supported 350+ hospitals and 100,000+ professionals with tools for productivity, talent management, and skill development.</w:t>
                            </w:r>
                          </w:p>
                          <w:p w14:paraId="2BDC5ECE" w14:textId="77777777" w:rsidR="00CC7B04" w:rsidRPr="00CC7B04" w:rsidRDefault="00CC7B04" w:rsidP="00CC7B04">
                            <w:pPr>
                              <w:pStyle w:val="ListBullet"/>
                              <w:rPr>
                                <w:lang w:val="en-IN"/>
                              </w:rPr>
                            </w:pPr>
                            <w:r w:rsidRPr="00CC7B04">
                              <w:rPr>
                                <w:lang w:val="en-IN"/>
                              </w:rPr>
                              <w:t>Delivered reliable learning resources and improved staff efficiency using RESTful APIs, Jira, and Confluence for project management.</w:t>
                            </w:r>
                          </w:p>
                          <w:p w14:paraId="31F5354F" w14:textId="77777777" w:rsidR="00CC7B04" w:rsidRPr="00CC7B04" w:rsidRDefault="00CC7B04" w:rsidP="00CC7B04">
                            <w:pPr>
                              <w:pStyle w:val="ListBullet"/>
                              <w:rPr>
                                <w:lang w:val="en-IN"/>
                              </w:rPr>
                            </w:pPr>
                            <w:r w:rsidRPr="00CC7B04">
                              <w:rPr>
                                <w:lang w:val="en-IN"/>
                              </w:rPr>
                              <w:t>Developed and optimized backend services, leading to a 40% reduction in response times and improved system reliability.</w:t>
                            </w:r>
                          </w:p>
                          <w:p w14:paraId="5F380CBE" w14:textId="5F96A929" w:rsidR="00CC7B04" w:rsidRPr="001D4D22" w:rsidRDefault="00267E71" w:rsidP="001D4D22">
                            <w:pPr>
                              <w:pStyle w:val="ListBullet"/>
                              <w:rPr>
                                <w:lang w:val="en-IN"/>
                              </w:rPr>
                            </w:pPr>
                            <w:r w:rsidRPr="00267E71">
                              <w:rPr>
                                <w:lang w:val="en-IN"/>
                              </w:rPr>
                              <w:t>Played a key role in developing core system functionalities and maintenance</w:t>
                            </w:r>
                            <w:r w:rsidR="0068762C">
                              <w:rPr>
                                <w:lang w:val="en-IN"/>
                              </w:rPr>
                              <w:t>.</w:t>
                            </w:r>
                          </w:p>
                          <w:p w14:paraId="467A560D" w14:textId="77777777" w:rsidR="004473DC" w:rsidRPr="004473DC" w:rsidRDefault="004473DC" w:rsidP="004473D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cs="Times New Roman"/>
                                <w:color w:val="auto"/>
                                <w:position w:val="0"/>
                                <w:szCs w:val="24"/>
                                <w:lang w:val="en-IN"/>
                              </w:rPr>
                            </w:pPr>
                          </w:p>
                          <w:p w14:paraId="51BF0F52" w14:textId="0AB54D5F" w:rsidR="00F00D23" w:rsidRPr="00DB7C3E" w:rsidRDefault="00624391" w:rsidP="0065772F">
                            <w:pPr>
                              <w:pStyle w:val="Heading2"/>
                            </w:pPr>
                            <w:r>
                              <w:t>Senior System Engineer</w:t>
                            </w:r>
                          </w:p>
                          <w:p w14:paraId="29BBB068" w14:textId="30FEC2E9" w:rsidR="00F00D23" w:rsidRPr="000B296B" w:rsidRDefault="00624391" w:rsidP="000B296B">
                            <w:pPr>
                              <w:pStyle w:val="Heading3"/>
                            </w:pPr>
                            <w:r>
                              <w:t>Infosys Ltd</w:t>
                            </w:r>
                            <w:r w:rsidR="00F00D23" w:rsidRPr="000B296B">
                              <w:t xml:space="preserve">, </w:t>
                            </w:r>
                            <w:r>
                              <w:t xml:space="preserve">Mangalore </w:t>
                            </w:r>
                            <w:r w:rsidR="00F00D23" w:rsidRPr="000B296B">
                              <w:t>| 20</w:t>
                            </w:r>
                            <w:r>
                              <w:t>15</w:t>
                            </w:r>
                            <w:r w:rsidR="00434781">
                              <w:t xml:space="preserve"> </w:t>
                            </w:r>
                            <w:r w:rsidR="00F00D23" w:rsidRPr="000B296B">
                              <w:t>- 20</w:t>
                            </w:r>
                            <w:r>
                              <w:t>18</w:t>
                            </w:r>
                          </w:p>
                          <w:p w14:paraId="243784D0" w14:textId="77777777" w:rsidR="004473DC" w:rsidRPr="004473DC" w:rsidRDefault="004473DC" w:rsidP="004473DC">
                            <w:pPr>
                              <w:pStyle w:val="ListBullet"/>
                            </w:pPr>
                            <w:r w:rsidRPr="004473DC">
                              <w:t>Contributed to multiple client projects, focusing on backend API development and database management.</w:t>
                            </w:r>
                          </w:p>
                          <w:p w14:paraId="1CD76805" w14:textId="77777777" w:rsidR="00E62A8B" w:rsidRDefault="00E62A8B" w:rsidP="00E62A8B">
                            <w:pPr>
                              <w:pStyle w:val="ListBullet"/>
                            </w:pPr>
                            <w:r w:rsidRPr="00E62A8B">
                              <w:t>Worked with cross-functional teams to build scalable client solutions using Agile project management practices.</w:t>
                            </w:r>
                          </w:p>
                          <w:p w14:paraId="50D67613" w14:textId="4A2098E7" w:rsidR="0065772F" w:rsidRPr="0065772F" w:rsidRDefault="004473DC" w:rsidP="00FA1DBF">
                            <w:pPr>
                              <w:pStyle w:val="ListBullet"/>
                            </w:pPr>
                            <w:r w:rsidRPr="00E62A8B">
                              <w:t>Improved system performance and scalability</w:t>
                            </w:r>
                            <w:r w:rsidR="0068762C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483A" id="Text Box 2" o:spid="_x0000_s1027" type="#_x0000_t202" style="position:absolute;left:0;text-align:left;margin-left:28.2pt;margin-top:212.4pt;width:374.4pt;height:5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" filled="f" stroked="f">
                <v:textbox>
                  <w:txbxContent>
                    <w:p w14:paraId="79CFBCCD" w14:textId="77777777" w:rsidR="00F00D23" w:rsidRPr="00F00D23" w:rsidRDefault="00F00D23" w:rsidP="00F00D23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14:paraId="318AEE46" w14:textId="77777777" w:rsidR="00F00D23" w:rsidRPr="00AE3DA9" w:rsidRDefault="00F00D23" w:rsidP="00AE3DA9">
                      <w:pPr>
                        <w:pStyle w:val="Smallspace"/>
                      </w:pPr>
                    </w:p>
                    <w:p w14:paraId="39E3B930" w14:textId="3F563B15" w:rsidR="00F00D23" w:rsidRPr="00DB7C3E" w:rsidRDefault="00F00D23" w:rsidP="0065772F">
                      <w:pPr>
                        <w:pStyle w:val="Heading2"/>
                      </w:pPr>
                      <w:r>
                        <w:t>S</w:t>
                      </w:r>
                      <w:r w:rsidR="00624391">
                        <w:t>enior Tech Lead</w:t>
                      </w:r>
                    </w:p>
                    <w:p w14:paraId="70444465" w14:textId="4B00775F" w:rsidR="00F00D23" w:rsidRPr="0065772F" w:rsidRDefault="00624391" w:rsidP="0065772F">
                      <w:pPr>
                        <w:pStyle w:val="Heading3"/>
                      </w:pPr>
                      <w:r>
                        <w:t>Impelsys Pvt Ltd</w:t>
                      </w:r>
                      <w:r w:rsidR="00F00D23" w:rsidRPr="0065772F">
                        <w:t xml:space="preserve">, </w:t>
                      </w:r>
                      <w:r>
                        <w:t>Bangalore</w:t>
                      </w:r>
                      <w:r w:rsidR="00F00D23" w:rsidRPr="0065772F">
                        <w:t xml:space="preserve"> | 20</w:t>
                      </w:r>
                      <w:r>
                        <w:t xml:space="preserve">20 </w:t>
                      </w:r>
                      <w:r w:rsidR="00F00D23" w:rsidRPr="0065772F">
                        <w:t>- Present</w:t>
                      </w:r>
                    </w:p>
                    <w:p w14:paraId="722D8162" w14:textId="0E23F90D" w:rsidR="00694351" w:rsidRPr="00694351" w:rsidRDefault="00E62A8B" w:rsidP="00A02AA4">
                      <w:pPr>
                        <w:pStyle w:val="ListBullet"/>
                        <w:rPr>
                          <w:lang w:val="en-IN"/>
                        </w:rPr>
                      </w:pPr>
                      <w:r w:rsidRPr="00E62A8B">
                        <w:t>Developed an outpatient registry using FHIR standards to turn EHRs into actionable insights</w:t>
                      </w:r>
                      <w:r w:rsidR="00FC1155">
                        <w:t>.</w:t>
                      </w:r>
                    </w:p>
                    <w:p w14:paraId="073271A2" w14:textId="550271F0" w:rsidR="00694351" w:rsidRPr="00694351" w:rsidRDefault="00FC1155" w:rsidP="00A02AA4">
                      <w:pPr>
                        <w:pStyle w:val="ListBullet"/>
                        <w:rPr>
                          <w:lang w:val="en-IN"/>
                        </w:rPr>
                      </w:pPr>
                      <w:r>
                        <w:t>Used</w:t>
                      </w:r>
                      <w:r w:rsidR="00694351" w:rsidRPr="00694351">
                        <w:t xml:space="preserve"> Golang, Node.js, and AWS services (Step Functions, Glue, HealthLake, Lambda) </w:t>
                      </w:r>
                      <w:r>
                        <w:t>to data ingestion.</w:t>
                      </w:r>
                    </w:p>
                    <w:p w14:paraId="5E66011A" w14:textId="156185D5" w:rsidR="00E62A8B" w:rsidRDefault="00E62A8B" w:rsidP="00A02AA4">
                      <w:pPr>
                        <w:pStyle w:val="ListBullet"/>
                        <w:rPr>
                          <w:lang w:val="en-IN"/>
                        </w:rPr>
                      </w:pPr>
                      <w:r w:rsidRPr="00E62A8B">
                        <w:rPr>
                          <w:lang w:val="en-IN"/>
                        </w:rPr>
                        <w:t xml:space="preserve">Built a </w:t>
                      </w:r>
                      <w:r w:rsidR="00694351" w:rsidRPr="00E62A8B">
                        <w:t xml:space="preserve">real-time </w:t>
                      </w:r>
                      <w:r w:rsidRPr="00E62A8B">
                        <w:rPr>
                          <w:lang w:val="en-IN"/>
                        </w:rPr>
                        <w:t xml:space="preserve">data integration platform to collect, validate, and distribute data in real time using Golang, React.js, and NATS </w:t>
                      </w:r>
                      <w:r w:rsidR="006C4557" w:rsidRPr="00E62A8B">
                        <w:rPr>
                          <w:lang w:val="en-IN"/>
                        </w:rPr>
                        <w:t>Jetstream</w:t>
                      </w:r>
                      <w:r w:rsidRPr="00E62A8B">
                        <w:rPr>
                          <w:lang w:val="en-IN"/>
                        </w:rPr>
                        <w:t>.</w:t>
                      </w:r>
                    </w:p>
                    <w:p w14:paraId="5965D4C7" w14:textId="349863BB" w:rsidR="00694351" w:rsidRPr="00E62A8B" w:rsidRDefault="00694351" w:rsidP="00694351">
                      <w:pPr>
                        <w:pStyle w:val="ListBullet"/>
                      </w:pPr>
                      <w:r w:rsidRPr="00694351">
                        <w:t xml:space="preserve">Implemented data validation, transaction logging, and a publish-subscribe system </w:t>
                      </w:r>
                      <w:r w:rsidR="00FC1155">
                        <w:t xml:space="preserve">for better </w:t>
                      </w:r>
                      <w:r w:rsidRPr="00694351">
                        <w:t>efficiency and reliability.</w:t>
                      </w:r>
                    </w:p>
                    <w:p w14:paraId="655B3850" w14:textId="77777777" w:rsidR="00694351" w:rsidRDefault="00694351" w:rsidP="0065772F">
                      <w:pPr>
                        <w:pStyle w:val="Heading2"/>
                      </w:pPr>
                    </w:p>
                    <w:p w14:paraId="07B01F32" w14:textId="5C0FCDE9" w:rsidR="00F00D23" w:rsidRPr="0065772F" w:rsidRDefault="00624391" w:rsidP="0065772F">
                      <w:pPr>
                        <w:pStyle w:val="Heading2"/>
                      </w:pPr>
                      <w:r>
                        <w:t>Senior Software Engineer</w:t>
                      </w:r>
                    </w:p>
                    <w:p w14:paraId="0AA985A7" w14:textId="75E6C41F" w:rsidR="00F00D23" w:rsidRPr="0065772F" w:rsidRDefault="00624391" w:rsidP="0065772F">
                      <w:pPr>
                        <w:pStyle w:val="Heading3"/>
                      </w:pPr>
                      <w:r>
                        <w:t>Impelsys Pvt Ltd</w:t>
                      </w:r>
                      <w:r w:rsidR="00F00D23" w:rsidRPr="0065772F">
                        <w:t xml:space="preserve">, </w:t>
                      </w:r>
                      <w:r>
                        <w:t xml:space="preserve">Bangalore </w:t>
                      </w:r>
                      <w:r w:rsidR="00F00D23" w:rsidRPr="0065772F">
                        <w:t>| 20</w:t>
                      </w:r>
                      <w:r>
                        <w:t>18</w:t>
                      </w:r>
                      <w:r w:rsidR="00434781">
                        <w:t xml:space="preserve"> </w:t>
                      </w:r>
                      <w:r w:rsidR="00F00D23" w:rsidRPr="0065772F">
                        <w:t>- 20</w:t>
                      </w:r>
                      <w:r>
                        <w:t>20</w:t>
                      </w:r>
                    </w:p>
                    <w:p w14:paraId="265D9BB4" w14:textId="65C09D9D" w:rsidR="001D4D22" w:rsidRPr="001D4D22" w:rsidRDefault="001D4D22" w:rsidP="001D4D22">
                      <w:pPr>
                        <w:pStyle w:val="ListBullet"/>
                        <w:rPr>
                          <w:lang w:val="en-IN"/>
                        </w:rPr>
                      </w:pPr>
                      <w:r w:rsidRPr="001D4D22">
                        <w:rPr>
                          <w:lang w:val="en-IN"/>
                        </w:rPr>
                        <w:t>Built a SaaS platform with a microservices architecture (Java and Node.js) to train and manage healthcare professionals.</w:t>
                      </w:r>
                    </w:p>
                    <w:p w14:paraId="702B030F" w14:textId="01FC40B5" w:rsidR="001D4D22" w:rsidRDefault="001D4D22" w:rsidP="001D4D22">
                      <w:pPr>
                        <w:pStyle w:val="ListBullet"/>
                        <w:rPr>
                          <w:lang w:val="en-IN"/>
                        </w:rPr>
                      </w:pPr>
                      <w:r w:rsidRPr="001D4D22">
                        <w:rPr>
                          <w:lang w:val="en-IN"/>
                        </w:rPr>
                        <w:t>Supported 350+ hospitals and 100,000+ professionals with tools for productivity, talent management, and skill development.</w:t>
                      </w:r>
                    </w:p>
                    <w:p w14:paraId="2BDC5ECE" w14:textId="77777777" w:rsidR="00CC7B04" w:rsidRPr="00CC7B04" w:rsidRDefault="00CC7B04" w:rsidP="00CC7B04">
                      <w:pPr>
                        <w:pStyle w:val="ListBullet"/>
                        <w:rPr>
                          <w:lang w:val="en-IN"/>
                        </w:rPr>
                      </w:pPr>
                      <w:r w:rsidRPr="00CC7B04">
                        <w:rPr>
                          <w:lang w:val="en-IN"/>
                        </w:rPr>
                        <w:t>Delivered reliable learning resources and improved staff efficiency using RESTful APIs, Jira, and Confluence for project management.</w:t>
                      </w:r>
                    </w:p>
                    <w:p w14:paraId="31F5354F" w14:textId="77777777" w:rsidR="00CC7B04" w:rsidRPr="00CC7B04" w:rsidRDefault="00CC7B04" w:rsidP="00CC7B04">
                      <w:pPr>
                        <w:pStyle w:val="ListBullet"/>
                        <w:rPr>
                          <w:lang w:val="en-IN"/>
                        </w:rPr>
                      </w:pPr>
                      <w:r w:rsidRPr="00CC7B04">
                        <w:rPr>
                          <w:lang w:val="en-IN"/>
                        </w:rPr>
                        <w:t>Developed and optimized backend services, leading to a 40% reduction in response times and improved system reliability.</w:t>
                      </w:r>
                    </w:p>
                    <w:p w14:paraId="5F380CBE" w14:textId="5F96A929" w:rsidR="00CC7B04" w:rsidRPr="001D4D22" w:rsidRDefault="00267E71" w:rsidP="001D4D22">
                      <w:pPr>
                        <w:pStyle w:val="ListBullet"/>
                        <w:rPr>
                          <w:lang w:val="en-IN"/>
                        </w:rPr>
                      </w:pPr>
                      <w:r w:rsidRPr="00267E71">
                        <w:rPr>
                          <w:lang w:val="en-IN"/>
                        </w:rPr>
                        <w:t>Played a key role in developing core system functionalities and maintenance</w:t>
                      </w:r>
                      <w:r w:rsidR="0068762C">
                        <w:rPr>
                          <w:lang w:val="en-IN"/>
                        </w:rPr>
                        <w:t>.</w:t>
                      </w:r>
                    </w:p>
                    <w:p w14:paraId="467A560D" w14:textId="77777777" w:rsidR="004473DC" w:rsidRPr="004473DC" w:rsidRDefault="004473DC" w:rsidP="004473DC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cs="Times New Roman"/>
                          <w:color w:val="auto"/>
                          <w:position w:val="0"/>
                          <w:szCs w:val="24"/>
                          <w:lang w:val="en-IN"/>
                        </w:rPr>
                      </w:pPr>
                    </w:p>
                    <w:p w14:paraId="51BF0F52" w14:textId="0AB54D5F" w:rsidR="00F00D23" w:rsidRPr="00DB7C3E" w:rsidRDefault="00624391" w:rsidP="0065772F">
                      <w:pPr>
                        <w:pStyle w:val="Heading2"/>
                      </w:pPr>
                      <w:r>
                        <w:t>Senior System Engineer</w:t>
                      </w:r>
                    </w:p>
                    <w:p w14:paraId="29BBB068" w14:textId="30FEC2E9" w:rsidR="00F00D23" w:rsidRPr="000B296B" w:rsidRDefault="00624391" w:rsidP="000B296B">
                      <w:pPr>
                        <w:pStyle w:val="Heading3"/>
                      </w:pPr>
                      <w:r>
                        <w:t>Infosys Ltd</w:t>
                      </w:r>
                      <w:r w:rsidR="00F00D23" w:rsidRPr="000B296B">
                        <w:t xml:space="preserve">, </w:t>
                      </w:r>
                      <w:r>
                        <w:t xml:space="preserve">Mangalore </w:t>
                      </w:r>
                      <w:r w:rsidR="00F00D23" w:rsidRPr="000B296B">
                        <w:t>| 20</w:t>
                      </w:r>
                      <w:r>
                        <w:t>15</w:t>
                      </w:r>
                      <w:r w:rsidR="00434781">
                        <w:t xml:space="preserve"> </w:t>
                      </w:r>
                      <w:r w:rsidR="00F00D23" w:rsidRPr="000B296B">
                        <w:t>- 20</w:t>
                      </w:r>
                      <w:r>
                        <w:t>18</w:t>
                      </w:r>
                    </w:p>
                    <w:p w14:paraId="243784D0" w14:textId="77777777" w:rsidR="004473DC" w:rsidRPr="004473DC" w:rsidRDefault="004473DC" w:rsidP="004473DC">
                      <w:pPr>
                        <w:pStyle w:val="ListBullet"/>
                      </w:pPr>
                      <w:r w:rsidRPr="004473DC">
                        <w:t>Contributed to multiple client projects, focusing on backend API development and database management.</w:t>
                      </w:r>
                    </w:p>
                    <w:p w14:paraId="1CD76805" w14:textId="77777777" w:rsidR="00E62A8B" w:rsidRDefault="00E62A8B" w:rsidP="00E62A8B">
                      <w:pPr>
                        <w:pStyle w:val="ListBullet"/>
                      </w:pPr>
                      <w:r w:rsidRPr="00E62A8B">
                        <w:t>Worked with cross-functional teams to build scalable client solutions using Agile project management practices.</w:t>
                      </w:r>
                    </w:p>
                    <w:p w14:paraId="50D67613" w14:textId="4A2098E7" w:rsidR="0065772F" w:rsidRPr="0065772F" w:rsidRDefault="004473DC" w:rsidP="00FA1DBF">
                      <w:pPr>
                        <w:pStyle w:val="ListBullet"/>
                      </w:pPr>
                      <w:r w:rsidRPr="00E62A8B">
                        <w:t>Improved system performance and scalability</w:t>
                      </w:r>
                      <w:r w:rsidR="0068762C">
                        <w:t>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1" layoutInCell="1" allowOverlap="1" wp14:anchorId="2121CED4" wp14:editId="2ED7A897">
                <wp:simplePos x="0" y="0"/>
                <wp:positionH relativeFrom="margin">
                  <wp:posOffset>4885690</wp:posOffset>
                </wp:positionH>
                <wp:positionV relativeFrom="page">
                  <wp:posOffset>2687320</wp:posOffset>
                </wp:positionV>
                <wp:extent cx="2202180" cy="182054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820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EC31B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14:paraId="205F952A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0DEA2222" w14:textId="075B74D4" w:rsidR="00F00D23" w:rsidRPr="0065772F" w:rsidRDefault="00A27BDD" w:rsidP="0065772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M</w:t>
                            </w:r>
                            <w:r w:rsidR="00624391">
                              <w:rPr>
                                <w:rStyle w:val="Emphasis"/>
                              </w:rPr>
                              <w:t xml:space="preserve">aster of </w:t>
                            </w:r>
                            <w:r>
                              <w:rPr>
                                <w:rStyle w:val="Emphasis"/>
                              </w:rPr>
                              <w:t>C</w:t>
                            </w:r>
                            <w:r w:rsidR="00624391">
                              <w:rPr>
                                <w:rStyle w:val="Emphasis"/>
                              </w:rPr>
                              <w:t xml:space="preserve">omputer </w:t>
                            </w:r>
                            <w:r>
                              <w:rPr>
                                <w:rStyle w:val="Emphasis"/>
                              </w:rPr>
                              <w:t>A</w:t>
                            </w:r>
                            <w:r w:rsidR="00624391">
                              <w:rPr>
                                <w:rStyle w:val="Emphasis"/>
                              </w:rPr>
                              <w:t>pplications</w:t>
                            </w:r>
                          </w:p>
                          <w:p w14:paraId="77B424EE" w14:textId="77777777" w:rsidR="00E111A7" w:rsidRDefault="00116871" w:rsidP="00A27BDD">
                            <w:pPr>
                              <w:jc w:val="left"/>
                            </w:pPr>
                            <w:r>
                              <w:t>Kumaraguru</w:t>
                            </w:r>
                            <w:r w:rsidR="00A27BDD">
                              <w:t xml:space="preserve"> </w:t>
                            </w:r>
                            <w:r w:rsidR="00F00D23" w:rsidRPr="00DB7C3E">
                              <w:t>College</w:t>
                            </w:r>
                            <w:r w:rsidR="00A27BDD">
                              <w:t xml:space="preserve"> of Technology</w:t>
                            </w:r>
                            <w:r w:rsidR="00F00D23" w:rsidRPr="00DB7C3E">
                              <w:t xml:space="preserve">, </w:t>
                            </w:r>
                          </w:p>
                          <w:p w14:paraId="3E267FFC" w14:textId="4C230CF0" w:rsidR="00F00D23" w:rsidRPr="00DB7C3E" w:rsidRDefault="00F00D23" w:rsidP="00A27BDD">
                            <w:pPr>
                              <w:jc w:val="left"/>
                            </w:pPr>
                            <w:r>
                              <w:t>20</w:t>
                            </w:r>
                            <w:r w:rsidR="00A27BDD">
                              <w:t>15</w:t>
                            </w:r>
                          </w:p>
                          <w:p w14:paraId="6608C0C2" w14:textId="77777777" w:rsidR="00F00D23" w:rsidRPr="00DB7C3E" w:rsidRDefault="00F00D23" w:rsidP="000B296B">
                            <w:pPr>
                              <w:pStyle w:val="Smallspace"/>
                            </w:pPr>
                          </w:p>
                          <w:p w14:paraId="78D7C6FD" w14:textId="5957F95F" w:rsidR="00F00D23" w:rsidRPr="0065772F" w:rsidRDefault="00A27BDD" w:rsidP="0065772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B.Sc</w:t>
                            </w:r>
                            <w:r w:rsidR="006C4557">
                              <w:rPr>
                                <w:rStyle w:val="Emphasis"/>
                              </w:rPr>
                              <w:t>.</w:t>
                            </w:r>
                            <w:r>
                              <w:rPr>
                                <w:rStyle w:val="Emphasis"/>
                              </w:rPr>
                              <w:t xml:space="preserve"> Computer Science</w:t>
                            </w:r>
                          </w:p>
                          <w:p w14:paraId="08F9C310" w14:textId="20E18CD2" w:rsidR="00F00D23" w:rsidRPr="00DB7C3E" w:rsidRDefault="00A27BDD" w:rsidP="0065772F">
                            <w:r w:rsidRPr="00A27BDD">
                              <w:t>PSG College of Arts &amp; Science</w:t>
                            </w:r>
                            <w:r w:rsidR="00F00D23" w:rsidRPr="00DB7C3E">
                              <w:t xml:space="preserve">, </w:t>
                            </w:r>
                          </w:p>
                          <w:p w14:paraId="70BCE6B2" w14:textId="13BFF727" w:rsidR="00F00D23" w:rsidRPr="00DB7C3E" w:rsidRDefault="00F00D23" w:rsidP="0065772F">
                            <w:r>
                              <w:t>20</w:t>
                            </w:r>
                            <w:r w:rsidR="00A27BDD"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CED4" id="_x0000_s1028" type="#_x0000_t202" style="position:absolute;left:0;text-align:left;margin-left:384.7pt;margin-top:211.6pt;width:173.4pt;height:143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" filled="f" stroked="f">
                <v:textbox>
                  <w:txbxContent>
                    <w:p w14:paraId="1B0EC31B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14:paraId="205F952A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0DEA2222" w14:textId="075B74D4" w:rsidR="00F00D23" w:rsidRPr="0065772F" w:rsidRDefault="00A27BDD" w:rsidP="0065772F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M</w:t>
                      </w:r>
                      <w:r w:rsidR="00624391">
                        <w:rPr>
                          <w:rStyle w:val="Emphasis"/>
                        </w:rPr>
                        <w:t xml:space="preserve">aster of </w:t>
                      </w:r>
                      <w:r>
                        <w:rPr>
                          <w:rStyle w:val="Emphasis"/>
                        </w:rPr>
                        <w:t>C</w:t>
                      </w:r>
                      <w:r w:rsidR="00624391">
                        <w:rPr>
                          <w:rStyle w:val="Emphasis"/>
                        </w:rPr>
                        <w:t xml:space="preserve">omputer </w:t>
                      </w:r>
                      <w:r>
                        <w:rPr>
                          <w:rStyle w:val="Emphasis"/>
                        </w:rPr>
                        <w:t>A</w:t>
                      </w:r>
                      <w:r w:rsidR="00624391">
                        <w:rPr>
                          <w:rStyle w:val="Emphasis"/>
                        </w:rPr>
                        <w:t>pplications</w:t>
                      </w:r>
                    </w:p>
                    <w:p w14:paraId="77B424EE" w14:textId="77777777" w:rsidR="00E111A7" w:rsidRDefault="00116871" w:rsidP="00A27BDD">
                      <w:pPr>
                        <w:jc w:val="left"/>
                      </w:pPr>
                      <w:r>
                        <w:t>Kumaraguru</w:t>
                      </w:r>
                      <w:r w:rsidR="00A27BDD">
                        <w:t xml:space="preserve"> </w:t>
                      </w:r>
                      <w:r w:rsidR="00F00D23" w:rsidRPr="00DB7C3E">
                        <w:t>College</w:t>
                      </w:r>
                      <w:r w:rsidR="00A27BDD">
                        <w:t xml:space="preserve"> of Technology</w:t>
                      </w:r>
                      <w:r w:rsidR="00F00D23" w:rsidRPr="00DB7C3E">
                        <w:t xml:space="preserve">, </w:t>
                      </w:r>
                    </w:p>
                    <w:p w14:paraId="3E267FFC" w14:textId="4C230CF0" w:rsidR="00F00D23" w:rsidRPr="00DB7C3E" w:rsidRDefault="00F00D23" w:rsidP="00A27BDD">
                      <w:pPr>
                        <w:jc w:val="left"/>
                      </w:pPr>
                      <w:r>
                        <w:t>20</w:t>
                      </w:r>
                      <w:r w:rsidR="00A27BDD">
                        <w:t>15</w:t>
                      </w:r>
                    </w:p>
                    <w:p w14:paraId="6608C0C2" w14:textId="77777777" w:rsidR="00F00D23" w:rsidRPr="00DB7C3E" w:rsidRDefault="00F00D23" w:rsidP="000B296B">
                      <w:pPr>
                        <w:pStyle w:val="Smallspace"/>
                      </w:pPr>
                    </w:p>
                    <w:p w14:paraId="78D7C6FD" w14:textId="5957F95F" w:rsidR="00F00D23" w:rsidRPr="0065772F" w:rsidRDefault="00A27BDD" w:rsidP="0065772F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B.Sc</w:t>
                      </w:r>
                      <w:r w:rsidR="006C4557">
                        <w:rPr>
                          <w:rStyle w:val="Emphasis"/>
                        </w:rPr>
                        <w:t>.</w:t>
                      </w:r>
                      <w:r>
                        <w:rPr>
                          <w:rStyle w:val="Emphasis"/>
                        </w:rPr>
                        <w:t xml:space="preserve"> Computer Science</w:t>
                      </w:r>
                    </w:p>
                    <w:p w14:paraId="08F9C310" w14:textId="20E18CD2" w:rsidR="00F00D23" w:rsidRPr="00DB7C3E" w:rsidRDefault="00A27BDD" w:rsidP="0065772F">
                      <w:r w:rsidRPr="00A27BDD">
                        <w:t>PSG College of Arts &amp; Science</w:t>
                      </w:r>
                      <w:r w:rsidR="00F00D23" w:rsidRPr="00DB7C3E">
                        <w:t xml:space="preserve">, </w:t>
                      </w:r>
                    </w:p>
                    <w:p w14:paraId="70BCE6B2" w14:textId="13BFF727" w:rsidR="00F00D23" w:rsidRPr="00DB7C3E" w:rsidRDefault="00F00D23" w:rsidP="0065772F">
                      <w:r>
                        <w:t>20</w:t>
                      </w:r>
                      <w:r w:rsidR="00A27BDD">
                        <w:t>12</w:t>
                      </w: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41F3E433" wp14:editId="226B7D27">
                <wp:simplePos x="0" y="0"/>
                <wp:positionH relativeFrom="page">
                  <wp:posOffset>5351145</wp:posOffset>
                </wp:positionH>
                <wp:positionV relativeFrom="page">
                  <wp:posOffset>4523740</wp:posOffset>
                </wp:positionV>
                <wp:extent cx="2148840" cy="139890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398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4E71E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Skills</w:t>
                            </w:r>
                          </w:p>
                          <w:p w14:paraId="047362D6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59A365CF" w14:textId="6C79178D" w:rsidR="00F00D23" w:rsidRPr="000B296B" w:rsidRDefault="00A27BDD" w:rsidP="000B296B">
                            <w:pPr>
                              <w:pStyle w:val="ListBullet2"/>
                            </w:pPr>
                            <w:r>
                              <w:t>Java</w:t>
                            </w:r>
                          </w:p>
                          <w:p w14:paraId="6C85ADA2" w14:textId="0A8C3F87" w:rsidR="00F00D23" w:rsidRPr="000B296B" w:rsidRDefault="00A27BDD" w:rsidP="000B296B">
                            <w:pPr>
                              <w:pStyle w:val="ListBullet2"/>
                            </w:pPr>
                            <w:r>
                              <w:t>Golang</w:t>
                            </w:r>
                          </w:p>
                          <w:p w14:paraId="5F630E38" w14:textId="25A04B27" w:rsidR="00F00D23" w:rsidRPr="000B296B" w:rsidRDefault="00A27BDD" w:rsidP="000B296B">
                            <w:pPr>
                              <w:pStyle w:val="ListBullet2"/>
                            </w:pPr>
                            <w:r>
                              <w:t xml:space="preserve">AWS </w:t>
                            </w:r>
                            <w:r w:rsidR="00E111A7">
                              <w:t>Services</w:t>
                            </w:r>
                          </w:p>
                          <w:p w14:paraId="6CC0F830" w14:textId="77777777" w:rsidR="00E111A7" w:rsidRDefault="00E111A7" w:rsidP="000B296B">
                            <w:pPr>
                              <w:pStyle w:val="ListBullet2"/>
                            </w:pPr>
                            <w:r w:rsidRPr="00E111A7">
                              <w:t>Node.js</w:t>
                            </w:r>
                          </w:p>
                          <w:p w14:paraId="14AB3283" w14:textId="4B7E6CDC" w:rsidR="00F00D23" w:rsidRPr="00E111A7" w:rsidRDefault="00E111A7" w:rsidP="00E111A7">
                            <w:pPr>
                              <w:pStyle w:val="ListBullet2"/>
                            </w:pPr>
                            <w:r>
                              <w:t>React.js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E433" id="_x0000_s1029" type="#_x0000_t202" style="position:absolute;left:0;text-align:left;margin-left:421.35pt;margin-top:356.2pt;width:169.2pt;height:110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" filled="f" stroked="f">
                <v:textbox>
                  <w:txbxContent>
                    <w:p w14:paraId="6D94E71E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Skills</w:t>
                      </w:r>
                    </w:p>
                    <w:p w14:paraId="047362D6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59A365CF" w14:textId="6C79178D" w:rsidR="00F00D23" w:rsidRPr="000B296B" w:rsidRDefault="00A27BDD" w:rsidP="000B296B">
                      <w:pPr>
                        <w:pStyle w:val="ListBullet2"/>
                      </w:pPr>
                      <w:r>
                        <w:t>Java</w:t>
                      </w:r>
                    </w:p>
                    <w:p w14:paraId="6C85ADA2" w14:textId="0A8C3F87" w:rsidR="00F00D23" w:rsidRPr="000B296B" w:rsidRDefault="00A27BDD" w:rsidP="000B296B">
                      <w:pPr>
                        <w:pStyle w:val="ListBullet2"/>
                      </w:pPr>
                      <w:r>
                        <w:t>Golang</w:t>
                      </w:r>
                    </w:p>
                    <w:p w14:paraId="5F630E38" w14:textId="25A04B27" w:rsidR="00F00D23" w:rsidRPr="000B296B" w:rsidRDefault="00A27BDD" w:rsidP="000B296B">
                      <w:pPr>
                        <w:pStyle w:val="ListBullet2"/>
                      </w:pPr>
                      <w:r>
                        <w:t xml:space="preserve">AWS </w:t>
                      </w:r>
                      <w:r w:rsidR="00E111A7">
                        <w:t>Services</w:t>
                      </w:r>
                    </w:p>
                    <w:p w14:paraId="6CC0F830" w14:textId="77777777" w:rsidR="00E111A7" w:rsidRDefault="00E111A7" w:rsidP="000B296B">
                      <w:pPr>
                        <w:pStyle w:val="ListBullet2"/>
                      </w:pPr>
                      <w:r w:rsidRPr="00E111A7">
                        <w:t>Node.js</w:t>
                      </w:r>
                    </w:p>
                    <w:p w14:paraId="14AB3283" w14:textId="4B7E6CDC" w:rsidR="00F00D23" w:rsidRPr="00E111A7" w:rsidRDefault="00E111A7" w:rsidP="00E111A7">
                      <w:pPr>
                        <w:pStyle w:val="ListBullet2"/>
                      </w:pPr>
                      <w:r>
                        <w:t>React.js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705D6E75" wp14:editId="10AD01E9">
                <wp:simplePos x="0" y="0"/>
                <wp:positionH relativeFrom="page">
                  <wp:posOffset>5193665</wp:posOffset>
                </wp:positionH>
                <wp:positionV relativeFrom="page">
                  <wp:posOffset>2715895</wp:posOffset>
                </wp:positionV>
                <wp:extent cx="0" cy="6876288"/>
                <wp:effectExtent l="0" t="0" r="38100" b="2032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62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7329F" id="Straight Connector 31" o:spid="_x0000_s1026" alt="&quot;&quot;" style="position:absolute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08.95pt,213.85pt" to="408.9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3E606CC9" wp14:editId="582EF8B9">
                <wp:simplePos x="0" y="0"/>
                <wp:positionH relativeFrom="page">
                  <wp:posOffset>5350510</wp:posOffset>
                </wp:positionH>
                <wp:positionV relativeFrom="page">
                  <wp:posOffset>5977890</wp:posOffset>
                </wp:positionV>
                <wp:extent cx="2265680" cy="14306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680" cy="143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E27C2" w14:textId="7AC0C22C" w:rsidR="00F00D23" w:rsidRPr="000B296B" w:rsidRDefault="006C4557" w:rsidP="000B296B">
                            <w:pPr>
                              <w:pStyle w:val="Heading1"/>
                            </w:pPr>
                            <w:r>
                              <w:t>CERTIFICATION</w:t>
                            </w:r>
                          </w:p>
                          <w:p w14:paraId="3B781D03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09FDC646" w14:textId="754A1B35" w:rsidR="00F00D23" w:rsidRPr="000B296B" w:rsidRDefault="006C4557" w:rsidP="000B296B">
                            <w:pPr>
                              <w:rPr>
                                <w:rStyle w:val="Emphasis"/>
                              </w:rPr>
                            </w:pPr>
                            <w:r w:rsidRPr="006C4557">
                              <w:rPr>
                                <w:rStyle w:val="Emphasis"/>
                              </w:rPr>
                              <w:t>AWS Certified Solutions Architect Associate</w:t>
                            </w:r>
                          </w:p>
                          <w:p w14:paraId="5C8252BA" w14:textId="77777777" w:rsidR="006C4557" w:rsidRPr="006C4557" w:rsidRDefault="006C4557" w:rsidP="006C4557">
                            <w:pPr>
                              <w:pStyle w:val="Smallspace"/>
                              <w:rPr>
                                <w:sz w:val="22"/>
                              </w:rPr>
                            </w:pPr>
                            <w:r w:rsidRPr="006C4557">
                              <w:rPr>
                                <w:sz w:val="22"/>
                              </w:rPr>
                              <w:t>Issued: November 2024</w:t>
                            </w:r>
                          </w:p>
                          <w:p w14:paraId="2120DEDF" w14:textId="1677EDDE" w:rsidR="00F00D23" w:rsidRPr="000B296B" w:rsidRDefault="006C4557" w:rsidP="006C4557">
                            <w:pPr>
                              <w:pStyle w:val="Smallspace"/>
                            </w:pPr>
                            <w:hyperlink r:id="rId21" w:history="1">
                              <w:r w:rsidRPr="006C4557">
                                <w:rPr>
                                  <w:rStyle w:val="Hyperlink"/>
                                  <w:sz w:val="22"/>
                                </w:rPr>
                                <w:t>View Credential</w:t>
                              </w:r>
                            </w:hyperlink>
                          </w:p>
                          <w:p w14:paraId="34236C35" w14:textId="648E4A70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06CC9" id="_x0000_s1030" type="#_x0000_t202" style="position:absolute;left:0;text-align:left;margin-left:421.3pt;margin-top:470.7pt;width:178.4pt;height:112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" filled="f" stroked="f">
                <v:textbox>
                  <w:txbxContent>
                    <w:p w14:paraId="30EE27C2" w14:textId="7AC0C22C" w:rsidR="00F00D23" w:rsidRPr="000B296B" w:rsidRDefault="006C4557" w:rsidP="000B296B">
                      <w:pPr>
                        <w:pStyle w:val="Heading1"/>
                      </w:pPr>
                      <w:r>
                        <w:t>CERTIFICATION</w:t>
                      </w:r>
                    </w:p>
                    <w:p w14:paraId="3B781D03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09FDC646" w14:textId="754A1B35" w:rsidR="00F00D23" w:rsidRPr="000B296B" w:rsidRDefault="006C4557" w:rsidP="000B296B">
                      <w:pPr>
                        <w:rPr>
                          <w:rStyle w:val="Emphasis"/>
                        </w:rPr>
                      </w:pPr>
                      <w:r w:rsidRPr="006C4557">
                        <w:rPr>
                          <w:rStyle w:val="Emphasis"/>
                        </w:rPr>
                        <w:t>AWS Certified Solutions Architect Associate</w:t>
                      </w:r>
                    </w:p>
                    <w:p w14:paraId="5C8252BA" w14:textId="77777777" w:rsidR="006C4557" w:rsidRPr="006C4557" w:rsidRDefault="006C4557" w:rsidP="006C4557">
                      <w:pPr>
                        <w:pStyle w:val="Smallspace"/>
                        <w:rPr>
                          <w:sz w:val="22"/>
                        </w:rPr>
                      </w:pPr>
                      <w:r w:rsidRPr="006C4557">
                        <w:rPr>
                          <w:sz w:val="22"/>
                        </w:rPr>
                        <w:t>Issued: November 2024</w:t>
                      </w:r>
                    </w:p>
                    <w:p w14:paraId="2120DEDF" w14:textId="1677EDDE" w:rsidR="00F00D23" w:rsidRPr="000B296B" w:rsidRDefault="006C4557" w:rsidP="006C4557">
                      <w:pPr>
                        <w:pStyle w:val="Smallspace"/>
                      </w:pPr>
                      <w:hyperlink r:id="rId22" w:history="1">
                        <w:r w:rsidRPr="006C4557">
                          <w:rPr>
                            <w:rStyle w:val="Hyperlink"/>
                            <w:sz w:val="22"/>
                          </w:rPr>
                          <w:t>View Credential</w:t>
                        </w:r>
                      </w:hyperlink>
                    </w:p>
                    <w:p w14:paraId="34236C35" w14:textId="648E4A70" w:rsidR="00F00D23" w:rsidRPr="000B296B" w:rsidRDefault="00F00D23" w:rsidP="000B296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1" layoutInCell="1" allowOverlap="1" wp14:anchorId="14C0737D" wp14:editId="1D08AA13">
                <wp:simplePos x="0" y="0"/>
                <wp:positionH relativeFrom="page">
                  <wp:posOffset>5367020</wp:posOffset>
                </wp:positionH>
                <wp:positionV relativeFrom="margin">
                  <wp:posOffset>6786245</wp:posOffset>
                </wp:positionV>
                <wp:extent cx="2176145" cy="236093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2360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5835C" w14:textId="77777777" w:rsidR="00F00D23" w:rsidRPr="000B296B" w:rsidRDefault="00F00D23" w:rsidP="000B296B">
                            <w:pPr>
                              <w:pStyle w:val="Heading1"/>
                            </w:pPr>
                            <w:r w:rsidRPr="000B296B">
                              <w:t>Achievements</w:t>
                            </w:r>
                          </w:p>
                          <w:p w14:paraId="215D2A87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0E49BA34" w14:textId="77777777" w:rsidR="000E346E" w:rsidRDefault="000E346E" w:rsidP="000B296B">
                            <w:pPr>
                              <w:rPr>
                                <w:rStyle w:val="Emphasis"/>
                              </w:rPr>
                            </w:pPr>
                            <w:r w:rsidRPr="000E346E">
                              <w:rPr>
                                <w:rStyle w:val="Emphasis"/>
                              </w:rPr>
                              <w:t xml:space="preserve">The Catalyst Award </w:t>
                            </w:r>
                          </w:p>
                          <w:p w14:paraId="2D44E571" w14:textId="7C1E4739" w:rsidR="00F00D23" w:rsidRPr="000B296B" w:rsidRDefault="000E346E" w:rsidP="000B296B">
                            <w:r>
                              <w:t>Impelsys</w:t>
                            </w:r>
                          </w:p>
                          <w:p w14:paraId="454E2EC9" w14:textId="2E27F2E3" w:rsidR="006C4557" w:rsidRDefault="00F00D23" w:rsidP="000B296B">
                            <w:r w:rsidRPr="000B296B">
                              <w:t>20</w:t>
                            </w:r>
                            <w:r w:rsidR="000E346E">
                              <w:t>24</w:t>
                            </w:r>
                          </w:p>
                          <w:p w14:paraId="6BD10EC6" w14:textId="77777777" w:rsidR="006C4557" w:rsidRDefault="006C4557" w:rsidP="006C4557">
                            <w:pPr>
                              <w:pStyle w:val="Smallspace"/>
                            </w:pPr>
                          </w:p>
                          <w:p w14:paraId="297DEB3A" w14:textId="658B1AEE" w:rsidR="006C4557" w:rsidRDefault="006C4557" w:rsidP="006C4557">
                            <w:pPr>
                              <w:rPr>
                                <w:rStyle w:val="Emphasis"/>
                              </w:rPr>
                            </w:pPr>
                            <w:r w:rsidRPr="006C4557">
                              <w:rPr>
                                <w:rStyle w:val="Emphasis"/>
                              </w:rPr>
                              <w:t>Excellence Award</w:t>
                            </w:r>
                          </w:p>
                          <w:p w14:paraId="5EB5DA19" w14:textId="77777777" w:rsidR="006C4557" w:rsidRPr="000B296B" w:rsidRDefault="006C4557" w:rsidP="006C4557">
                            <w:r>
                              <w:t>Impelsys</w:t>
                            </w:r>
                          </w:p>
                          <w:p w14:paraId="4C851B87" w14:textId="1021E0CB" w:rsidR="006C4557" w:rsidRPr="000B296B" w:rsidRDefault="006C4557" w:rsidP="000B296B">
                            <w:r w:rsidRPr="000B296B">
                              <w:t>20</w:t>
                            </w:r>
                            <w:r>
                              <w:t>2</w:t>
                            </w:r>
                            <w:r>
                              <w:t>1</w:t>
                            </w:r>
                          </w:p>
                          <w:p w14:paraId="21D128E9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6B798983" w14:textId="0A032D64" w:rsidR="006C4557" w:rsidRDefault="006C4557" w:rsidP="000B296B">
                            <w:pPr>
                              <w:rPr>
                                <w:rStyle w:val="Emphasis"/>
                              </w:rPr>
                            </w:pPr>
                            <w:r w:rsidRPr="006C4557">
                              <w:rPr>
                                <w:rStyle w:val="Emphasis"/>
                              </w:rPr>
                              <w:t>Hackathon’18</w:t>
                            </w:r>
                            <w:r>
                              <w:rPr>
                                <w:rStyle w:val="Emphasis"/>
                              </w:rPr>
                              <w:t xml:space="preserve"> – Runner up</w:t>
                            </w:r>
                          </w:p>
                          <w:p w14:paraId="5F0D885A" w14:textId="5CE07D3A" w:rsidR="00F00D23" w:rsidRPr="000B296B" w:rsidRDefault="006C4557" w:rsidP="000B296B">
                            <w:r>
                              <w:t>Infosys</w:t>
                            </w:r>
                          </w:p>
                          <w:p w14:paraId="75553D71" w14:textId="003A9A9D" w:rsidR="00F00D23" w:rsidRPr="000B296B" w:rsidRDefault="00F00D23" w:rsidP="000B296B">
                            <w:r w:rsidRPr="000B296B">
                              <w:t>20</w:t>
                            </w:r>
                            <w:r w:rsidR="006C4557"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737D" id="_x0000_s1031" type="#_x0000_t202" style="position:absolute;left:0;text-align:left;margin-left:422.6pt;margin-top:534.35pt;width:171.35pt;height:185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" filled="f" stroked="f">
                <v:textbox>
                  <w:txbxContent>
                    <w:p w14:paraId="3115835C" w14:textId="77777777" w:rsidR="00F00D23" w:rsidRPr="000B296B" w:rsidRDefault="00F00D23" w:rsidP="000B296B">
                      <w:pPr>
                        <w:pStyle w:val="Heading1"/>
                      </w:pPr>
                      <w:r w:rsidRPr="000B296B">
                        <w:t>Achievements</w:t>
                      </w:r>
                    </w:p>
                    <w:p w14:paraId="215D2A87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0E49BA34" w14:textId="77777777" w:rsidR="000E346E" w:rsidRDefault="000E346E" w:rsidP="000B296B">
                      <w:pPr>
                        <w:rPr>
                          <w:rStyle w:val="Emphasis"/>
                        </w:rPr>
                      </w:pPr>
                      <w:r w:rsidRPr="000E346E">
                        <w:rPr>
                          <w:rStyle w:val="Emphasis"/>
                        </w:rPr>
                        <w:t xml:space="preserve">The Catalyst Award </w:t>
                      </w:r>
                    </w:p>
                    <w:p w14:paraId="2D44E571" w14:textId="7C1E4739" w:rsidR="00F00D23" w:rsidRPr="000B296B" w:rsidRDefault="000E346E" w:rsidP="000B296B">
                      <w:r>
                        <w:t>Impelsys</w:t>
                      </w:r>
                    </w:p>
                    <w:p w14:paraId="454E2EC9" w14:textId="2E27F2E3" w:rsidR="006C4557" w:rsidRDefault="00F00D23" w:rsidP="000B296B">
                      <w:r w:rsidRPr="000B296B">
                        <w:t>20</w:t>
                      </w:r>
                      <w:r w:rsidR="000E346E">
                        <w:t>24</w:t>
                      </w:r>
                    </w:p>
                    <w:p w14:paraId="6BD10EC6" w14:textId="77777777" w:rsidR="006C4557" w:rsidRDefault="006C4557" w:rsidP="006C4557">
                      <w:pPr>
                        <w:pStyle w:val="Smallspace"/>
                      </w:pPr>
                    </w:p>
                    <w:p w14:paraId="297DEB3A" w14:textId="658B1AEE" w:rsidR="006C4557" w:rsidRDefault="006C4557" w:rsidP="006C4557">
                      <w:pPr>
                        <w:rPr>
                          <w:rStyle w:val="Emphasis"/>
                        </w:rPr>
                      </w:pPr>
                      <w:r w:rsidRPr="006C4557">
                        <w:rPr>
                          <w:rStyle w:val="Emphasis"/>
                        </w:rPr>
                        <w:t>Excellence Award</w:t>
                      </w:r>
                    </w:p>
                    <w:p w14:paraId="5EB5DA19" w14:textId="77777777" w:rsidR="006C4557" w:rsidRPr="000B296B" w:rsidRDefault="006C4557" w:rsidP="006C4557">
                      <w:r>
                        <w:t>Impelsys</w:t>
                      </w:r>
                    </w:p>
                    <w:p w14:paraId="4C851B87" w14:textId="1021E0CB" w:rsidR="006C4557" w:rsidRPr="000B296B" w:rsidRDefault="006C4557" w:rsidP="000B296B">
                      <w:r w:rsidRPr="000B296B">
                        <w:t>20</w:t>
                      </w:r>
                      <w:r>
                        <w:t>2</w:t>
                      </w:r>
                      <w:r>
                        <w:t>1</w:t>
                      </w:r>
                    </w:p>
                    <w:p w14:paraId="21D128E9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6B798983" w14:textId="0A032D64" w:rsidR="006C4557" w:rsidRDefault="006C4557" w:rsidP="000B296B">
                      <w:pPr>
                        <w:rPr>
                          <w:rStyle w:val="Emphasis"/>
                        </w:rPr>
                      </w:pPr>
                      <w:r w:rsidRPr="006C4557">
                        <w:rPr>
                          <w:rStyle w:val="Emphasis"/>
                        </w:rPr>
                        <w:t>Hackathon’18</w:t>
                      </w:r>
                      <w:r>
                        <w:rPr>
                          <w:rStyle w:val="Emphasis"/>
                        </w:rPr>
                        <w:t xml:space="preserve"> – Runner up</w:t>
                      </w:r>
                    </w:p>
                    <w:p w14:paraId="5F0D885A" w14:textId="5CE07D3A" w:rsidR="00F00D23" w:rsidRPr="000B296B" w:rsidRDefault="006C4557" w:rsidP="000B296B">
                      <w:r>
                        <w:t>Infosys</w:t>
                      </w:r>
                    </w:p>
                    <w:p w14:paraId="75553D71" w14:textId="003A9A9D" w:rsidR="00F00D23" w:rsidRPr="000B296B" w:rsidRDefault="00F00D23" w:rsidP="000B296B">
                      <w:r w:rsidRPr="000B296B">
                        <w:t>20</w:t>
                      </w:r>
                      <w:r w:rsidR="006C4557">
                        <w:t>18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p w14:paraId="00BAD84E" w14:textId="5BB58723" w:rsidR="00F00D23" w:rsidRDefault="002B6298" w:rsidP="00F00D23">
      <w:r>
        <w:rPr>
          <w:noProof/>
        </w:rPr>
        <w:drawing>
          <wp:anchor distT="0" distB="0" distL="114300" distR="114300" simplePos="0" relativeHeight="251681792" behindDoc="0" locked="0" layoutInCell="1" allowOverlap="1" wp14:anchorId="7E59092A" wp14:editId="3CF5B955">
            <wp:simplePos x="0" y="0"/>
            <wp:positionH relativeFrom="column">
              <wp:posOffset>4936490</wp:posOffset>
            </wp:positionH>
            <wp:positionV relativeFrom="paragraph">
              <wp:posOffset>4114</wp:posOffset>
            </wp:positionV>
            <wp:extent cx="165100" cy="106045"/>
            <wp:effectExtent l="0" t="0" r="6350" b="8255"/>
            <wp:wrapSquare wrapText="bothSides"/>
            <wp:docPr id="141242772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2772" name="Graphic 24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  <a:ext uri="{837473B0-CC2E-450A-ABE3-18F120FF3D39}">
                          <a1611:picAttrSrcUrl xmlns:a1611="http://schemas.microsoft.com/office/drawing/2016/11/main" r:i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8DE36" w14:textId="238C62C3" w:rsidR="00F00D23" w:rsidRPr="00F00D23" w:rsidRDefault="00F00D23" w:rsidP="00F00D23">
      <w:pPr>
        <w:pStyle w:val="Heading1"/>
      </w:pPr>
      <w:r w:rsidRPr="00F00D23">
        <w:t>Professional Overview</w:t>
      </w:r>
    </w:p>
    <w:p w14:paraId="730EFB30" w14:textId="09258DC6" w:rsidR="0071059B" w:rsidRDefault="00C3629A" w:rsidP="0055578F">
      <w:r w:rsidRPr="00C3629A">
        <w:t>Results-driven software engineer with over 9 years of experience in backend and full-stack development. Expertise in designing scalable applications and data integration platforms using technologies like Golang, Node.js, and AWS</w:t>
      </w:r>
      <w:r w:rsidR="006C4557">
        <w:t xml:space="preserve"> Services</w:t>
      </w:r>
      <w:r w:rsidRPr="00C3629A">
        <w:t xml:space="preserve">. </w:t>
      </w:r>
      <w:r w:rsidR="00B51B82" w:rsidRPr="00B51B82">
        <w:t>Proven ability to improve processes and deliver innovative solutions with a focus on seamless system</w:t>
      </w:r>
      <w:r w:rsidR="00B51B82">
        <w:t xml:space="preserve"> </w:t>
      </w:r>
      <w:r w:rsidR="00B51B82" w:rsidRPr="00B51B82">
        <w:t>integration.</w:t>
      </w:r>
    </w:p>
    <w:sectPr w:rsidR="0071059B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31EE2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2"/>
  </w:num>
  <w:num w:numId="2" w16cid:durableId="505023288">
    <w:abstractNumId w:val="3"/>
  </w:num>
  <w:num w:numId="3" w16cid:durableId="313024574">
    <w:abstractNumId w:val="4"/>
  </w:num>
  <w:num w:numId="4" w16cid:durableId="1052733521">
    <w:abstractNumId w:val="1"/>
  </w:num>
  <w:num w:numId="5" w16cid:durableId="182434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71"/>
    <w:rsid w:val="00036F36"/>
    <w:rsid w:val="00037336"/>
    <w:rsid w:val="00097261"/>
    <w:rsid w:val="000B296B"/>
    <w:rsid w:val="000E346E"/>
    <w:rsid w:val="00116871"/>
    <w:rsid w:val="00122C81"/>
    <w:rsid w:val="001D4D22"/>
    <w:rsid w:val="001E501D"/>
    <w:rsid w:val="0021183F"/>
    <w:rsid w:val="00257458"/>
    <w:rsid w:val="00267E71"/>
    <w:rsid w:val="0027097E"/>
    <w:rsid w:val="002A38D2"/>
    <w:rsid w:val="002B6298"/>
    <w:rsid w:val="002E432C"/>
    <w:rsid w:val="002F3F42"/>
    <w:rsid w:val="00307FD9"/>
    <w:rsid w:val="00313787"/>
    <w:rsid w:val="0037036D"/>
    <w:rsid w:val="003905A5"/>
    <w:rsid w:val="003B365C"/>
    <w:rsid w:val="003D10AC"/>
    <w:rsid w:val="003D16F8"/>
    <w:rsid w:val="003D346C"/>
    <w:rsid w:val="00434781"/>
    <w:rsid w:val="004473DC"/>
    <w:rsid w:val="0047020C"/>
    <w:rsid w:val="0047484C"/>
    <w:rsid w:val="004C0DB9"/>
    <w:rsid w:val="004E63FC"/>
    <w:rsid w:val="004F3FAB"/>
    <w:rsid w:val="0055578F"/>
    <w:rsid w:val="005933EA"/>
    <w:rsid w:val="005F73C2"/>
    <w:rsid w:val="00624391"/>
    <w:rsid w:val="0065772F"/>
    <w:rsid w:val="0068762C"/>
    <w:rsid w:val="00694351"/>
    <w:rsid w:val="006A1D0E"/>
    <w:rsid w:val="006C4557"/>
    <w:rsid w:val="0071059B"/>
    <w:rsid w:val="00772B75"/>
    <w:rsid w:val="007A3C8C"/>
    <w:rsid w:val="00813B6C"/>
    <w:rsid w:val="00873202"/>
    <w:rsid w:val="008C2667"/>
    <w:rsid w:val="008C57C3"/>
    <w:rsid w:val="009A74DF"/>
    <w:rsid w:val="009D580B"/>
    <w:rsid w:val="009F7DBF"/>
    <w:rsid w:val="00A141B3"/>
    <w:rsid w:val="00A27BDD"/>
    <w:rsid w:val="00A43764"/>
    <w:rsid w:val="00A4544A"/>
    <w:rsid w:val="00AC4D65"/>
    <w:rsid w:val="00AE3DA9"/>
    <w:rsid w:val="00B00999"/>
    <w:rsid w:val="00B03055"/>
    <w:rsid w:val="00B51B82"/>
    <w:rsid w:val="00B55C57"/>
    <w:rsid w:val="00BE7944"/>
    <w:rsid w:val="00C051E3"/>
    <w:rsid w:val="00C3629A"/>
    <w:rsid w:val="00CC7B04"/>
    <w:rsid w:val="00D920AB"/>
    <w:rsid w:val="00DF528B"/>
    <w:rsid w:val="00E111A7"/>
    <w:rsid w:val="00E60BEA"/>
    <w:rsid w:val="00E62A8B"/>
    <w:rsid w:val="00E70E94"/>
    <w:rsid w:val="00E724A0"/>
    <w:rsid w:val="00EB3841"/>
    <w:rsid w:val="00EF6F27"/>
    <w:rsid w:val="00F00D23"/>
    <w:rsid w:val="00F64F66"/>
    <w:rsid w:val="00FC1155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C17D"/>
  <w15:chartTrackingRefBased/>
  <w15:docId w15:val="{303CFE04-4240-4AA7-B29A-C1B5336E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1168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8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439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position w:val="0"/>
      <w:sz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B629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besangeeth" TargetMode="External"/><Relationship Id="rId18" Type="http://schemas.openxmlformats.org/officeDocument/2006/relationships/hyperlink" Target="https://data.canadensys.net/tools/dates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credly.com/badges/7e5f163d-fb93-4964-ac3a-727cb3996dc6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5.png"/><Relationship Id="rId25" Type="http://schemas.openxmlformats.org/officeDocument/2006/relationships/hyperlink" Target="https://svgsilh.com/image/2277019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c/codesimple" TargetMode="External"/><Relationship Id="rId20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9.svg"/><Relationship Id="rId5" Type="http://schemas.openxmlformats.org/officeDocument/2006/relationships/numbering" Target="numbering.xml"/><Relationship Id="rId15" Type="http://schemas.openxmlformats.org/officeDocument/2006/relationships/hyperlink" Target="https://github.com/cbesangeeth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svg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c/codesimple" TargetMode="External"/><Relationship Id="rId22" Type="http://schemas.openxmlformats.org/officeDocument/2006/relationships/hyperlink" Target="https://www.credly.com/badges/7e5f163d-fb93-4964-ac3a-727cb3996dc6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geeth.kumar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resume.dotx</Template>
  <TotalTime>348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 Kumar S</dc:creator>
  <cp:keywords/>
  <dc:description/>
  <cp:lastModifiedBy>Sangeeth Kumar (Consultant)</cp:lastModifiedBy>
  <cp:revision>18</cp:revision>
  <cp:lastPrinted>2025-01-18T14:11:00Z</cp:lastPrinted>
  <dcterms:created xsi:type="dcterms:W3CDTF">2025-01-18T08:24:00Z</dcterms:created>
  <dcterms:modified xsi:type="dcterms:W3CDTF">2025-01-18T14:15:00Z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